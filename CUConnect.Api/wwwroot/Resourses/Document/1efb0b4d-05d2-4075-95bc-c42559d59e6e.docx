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629E83A6" w14:textId="77777777" w:rsidTr="00FB65B8">
        <w:tc>
          <w:tcPr>
            <w:tcW w:w="5395" w:type="dxa"/>
          </w:tcPr>
          <w:p w14:paraId="6C00E2B0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9057D22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325E317" w14:textId="77777777" w:rsidTr="00FB65B8">
        <w:trPr>
          <w:trHeight w:val="2719"/>
        </w:trPr>
        <w:tc>
          <w:tcPr>
            <w:tcW w:w="5395" w:type="dxa"/>
          </w:tcPr>
          <w:p w14:paraId="762D72B5" w14:textId="0DE86C37" w:rsidR="003E210F" w:rsidRPr="003E210F" w:rsidRDefault="00BF0366" w:rsidP="003E210F">
            <w:pPr>
              <w:pStyle w:val="Heading1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Lab-Final</w:t>
            </w:r>
          </w:p>
        </w:tc>
        <w:tc>
          <w:tcPr>
            <w:tcW w:w="5395" w:type="dxa"/>
          </w:tcPr>
          <w:p w14:paraId="4896902D" w14:textId="77777777" w:rsidR="00A81248" w:rsidRPr="003A798E" w:rsidRDefault="00A81248"/>
        </w:tc>
      </w:tr>
      <w:tr w:rsidR="00A81248" w:rsidRPr="003A798E" w14:paraId="529AF6D3" w14:textId="77777777" w:rsidTr="00FB65B8">
        <w:trPr>
          <w:trHeight w:val="8059"/>
        </w:trPr>
        <w:tc>
          <w:tcPr>
            <w:tcW w:w="5395" w:type="dxa"/>
          </w:tcPr>
          <w:p w14:paraId="6F85D3E7" w14:textId="77777777" w:rsidR="00A81248" w:rsidRPr="003A798E" w:rsidRDefault="00A81248"/>
        </w:tc>
        <w:tc>
          <w:tcPr>
            <w:tcW w:w="5395" w:type="dxa"/>
          </w:tcPr>
          <w:p w14:paraId="7C1F29FE" w14:textId="77777777" w:rsidR="00A81248" w:rsidRPr="003A798E" w:rsidRDefault="00A81248"/>
        </w:tc>
      </w:tr>
      <w:tr w:rsidR="00A81248" w:rsidRPr="003A798E" w14:paraId="40764225" w14:textId="77777777" w:rsidTr="00FB65B8">
        <w:trPr>
          <w:trHeight w:val="1299"/>
        </w:trPr>
        <w:tc>
          <w:tcPr>
            <w:tcW w:w="5395" w:type="dxa"/>
          </w:tcPr>
          <w:p w14:paraId="1DFBD8BE" w14:textId="77777777" w:rsidR="00A81248" w:rsidRPr="003A798E" w:rsidRDefault="00A81248"/>
        </w:tc>
        <w:tc>
          <w:tcPr>
            <w:tcW w:w="5395" w:type="dxa"/>
          </w:tcPr>
          <w:p w14:paraId="61B6AD90" w14:textId="114FCF89" w:rsidR="00A81248" w:rsidRPr="003A798E" w:rsidRDefault="00317FAC" w:rsidP="00A81248">
            <w:pPr>
              <w:pStyle w:val="Heading2"/>
            </w:pPr>
            <w:r>
              <w:t>January</w:t>
            </w:r>
            <w:r w:rsidR="003E210F">
              <w:t xml:space="preserve">, </w:t>
            </w:r>
            <w:r w:rsidR="00BF0366">
              <w:t>11</w:t>
            </w:r>
          </w:p>
          <w:p w14:paraId="382D6486" w14:textId="03781A0B" w:rsidR="00A81248" w:rsidRPr="003E210F" w:rsidRDefault="00BF0366" w:rsidP="00C66528">
            <w:pPr>
              <w:pStyle w:val="Heading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Compiler Construction</w:t>
            </w:r>
          </w:p>
        </w:tc>
      </w:tr>
      <w:tr w:rsidR="00A81248" w:rsidRPr="003A798E" w14:paraId="3F9FEB6F" w14:textId="77777777" w:rsidTr="00FB65B8">
        <w:trPr>
          <w:trHeight w:val="1402"/>
        </w:trPr>
        <w:tc>
          <w:tcPr>
            <w:tcW w:w="5395" w:type="dxa"/>
          </w:tcPr>
          <w:p w14:paraId="13D45AA3" w14:textId="77777777" w:rsidR="00A81248" w:rsidRPr="003A798E" w:rsidRDefault="00A81248"/>
        </w:tc>
        <w:tc>
          <w:tcPr>
            <w:tcW w:w="5395" w:type="dxa"/>
          </w:tcPr>
          <w:p w14:paraId="54A5E6D8" w14:textId="5188B8AC" w:rsidR="00A81248" w:rsidRPr="003A798E" w:rsidRDefault="003E210F" w:rsidP="00A81248">
            <w:pPr>
              <w:pStyle w:val="Heading2"/>
            </w:pPr>
            <w:r>
              <w:t>Muhammad Ansar Javaid</w:t>
            </w:r>
            <w:r w:rsidR="00C66528" w:rsidRPr="003A798E">
              <w:t xml:space="preserve"> </w:t>
            </w:r>
          </w:p>
          <w:p w14:paraId="7B95DF2E" w14:textId="42C81E91" w:rsidR="00A81248" w:rsidRPr="003A798E" w:rsidRDefault="003E210F" w:rsidP="00A81248">
            <w:pPr>
              <w:pStyle w:val="Heading2"/>
            </w:pPr>
            <w:r>
              <w:t>FA19-BCS-011</w:t>
            </w:r>
          </w:p>
        </w:tc>
      </w:tr>
    </w:tbl>
    <w:p w14:paraId="7EC56C41" w14:textId="4D9133A6" w:rsidR="00A81248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D6EFB2" wp14:editId="2EB68A0F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54645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06844DE6" w14:textId="40A1274A" w:rsidR="003E210F" w:rsidRDefault="003E210F" w:rsidP="00317FAC">
      <w:pPr>
        <w:pStyle w:val="Heading3"/>
      </w:pPr>
    </w:p>
    <w:p w14:paraId="55C8F0BF" w14:textId="68C50F34" w:rsidR="00DA6ECE" w:rsidRDefault="00BF0366" w:rsidP="00317FAC">
      <w:pPr>
        <w:pStyle w:val="Heading3"/>
        <w:rPr>
          <w:rFonts w:ascii="Times New Roman" w:hAnsi="Times New Roman" w:cs="Times New Roman"/>
          <w:noProof/>
        </w:rPr>
      </w:pPr>
      <w:r w:rsidRPr="00BF03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8737C69" wp14:editId="6AE53ACB">
            <wp:simplePos x="0" y="0"/>
            <wp:positionH relativeFrom="margin">
              <wp:align>left</wp:align>
            </wp:positionH>
            <wp:positionV relativeFrom="paragraph">
              <wp:posOffset>2323465</wp:posOffset>
            </wp:positionV>
            <wp:extent cx="6156960" cy="12573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3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7321026" wp14:editId="04BB5FE1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2583180" cy="1775460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t>Q1:</w:t>
      </w:r>
    </w:p>
    <w:p w14:paraId="38201F50" w14:textId="65512E9C" w:rsidR="00317FAC" w:rsidRDefault="00BF0366" w:rsidP="00317FAC">
      <w:r w:rsidRPr="00BF03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6A23EE0" wp14:editId="27E758B9">
            <wp:simplePos x="0" y="0"/>
            <wp:positionH relativeFrom="margin">
              <wp:align>left</wp:align>
            </wp:positionH>
            <wp:positionV relativeFrom="paragraph">
              <wp:posOffset>3564890</wp:posOffset>
            </wp:positionV>
            <wp:extent cx="5181600" cy="5181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14:paraId="46F7ACC7" w14:textId="2E18448C" w:rsidR="00BF0366" w:rsidRDefault="00BF0366" w:rsidP="00317FAC">
      <w:r w:rsidRPr="00BF03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952CC46" wp14:editId="740A8D44">
            <wp:simplePos x="0" y="0"/>
            <wp:positionH relativeFrom="margin">
              <wp:align>left</wp:align>
            </wp:positionH>
            <wp:positionV relativeFrom="paragraph">
              <wp:posOffset>839470</wp:posOffset>
            </wp:positionV>
            <wp:extent cx="5760720" cy="15316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</w:t>
      </w:r>
    </w:p>
    <w:p w14:paraId="0F65FF42" w14:textId="6A393854" w:rsidR="00BF0366" w:rsidRDefault="00BF0366" w:rsidP="00317FAC">
      <w:r>
        <w:t xml:space="preserve">   </w:t>
      </w:r>
    </w:p>
    <w:p w14:paraId="2CBF40FF" w14:textId="402D2E75" w:rsidR="00BF0366" w:rsidRDefault="00BF0366" w:rsidP="00317FAC"/>
    <w:p w14:paraId="7A67D7FA" w14:textId="5467A962" w:rsidR="00BF0366" w:rsidRDefault="00BF0366" w:rsidP="00BF0366">
      <w:pPr>
        <w:pStyle w:val="Heading3"/>
      </w:pPr>
      <w:r>
        <w:t>Q3:</w:t>
      </w:r>
    </w:p>
    <w:p w14:paraId="27D9F7F5" w14:textId="700A464C" w:rsidR="00BF0366" w:rsidRDefault="00BF0366" w:rsidP="000B2050"/>
    <w:p w14:paraId="5537B8B6" w14:textId="4A97F07F" w:rsidR="00BF0366" w:rsidRPr="00A4583C" w:rsidRDefault="00BF0366" w:rsidP="000B2050">
      <w:pPr>
        <w:rPr>
          <w:rFonts w:ascii="Times New Roman" w:hAnsi="Times New Roman" w:cs="Times New Roman"/>
        </w:rPr>
      </w:pPr>
      <w:r w:rsidRPr="00BF0366">
        <w:rPr>
          <w:rFonts w:ascii="Times New Roman" w:hAnsi="Times New Roman" w:cs="Times New Roman"/>
          <w:noProof/>
        </w:rPr>
        <w:drawing>
          <wp:inline distT="0" distB="0" distL="0" distR="0" wp14:anchorId="1DD774E6" wp14:editId="4A31198E">
            <wp:extent cx="6499860" cy="982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7"/>
                    <a:stretch/>
                  </pic:blipFill>
                  <pic:spPr bwMode="auto">
                    <a:xfrm>
                      <a:off x="0" y="0"/>
                      <a:ext cx="64998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366" w:rsidRPr="00A4583C" w:rsidSect="00A24793">
      <w:headerReference w:type="default" r:id="rId12"/>
      <w:footerReference w:type="even" r:id="rId13"/>
      <w:footerReference w:type="default" r:id="rId14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058A" w14:textId="77777777" w:rsidR="007464AE" w:rsidRDefault="007464AE" w:rsidP="001205A1">
      <w:r>
        <w:separator/>
      </w:r>
    </w:p>
  </w:endnote>
  <w:endnote w:type="continuationSeparator" w:id="0">
    <w:p w14:paraId="575D9CA8" w14:textId="77777777" w:rsidR="007464AE" w:rsidRDefault="007464A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6620595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0FFC3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026784A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C99AA11" w14:textId="77777777" w:rsidTr="005F4F46">
      <w:tc>
        <w:tcPr>
          <w:tcW w:w="5395" w:type="dxa"/>
        </w:tcPr>
        <w:p w14:paraId="0EE199CF" w14:textId="5EDF6DBD" w:rsidR="001205A1" w:rsidRPr="001205A1" w:rsidRDefault="006219F7" w:rsidP="00C66528">
          <w:pPr>
            <w:pStyle w:val="Footer"/>
          </w:pPr>
          <w:r>
            <w:rPr>
              <w:color w:val="7F7F7F" w:themeColor="text1" w:themeTint="80"/>
            </w:rPr>
            <w:t>Assignment</w:t>
          </w:r>
        </w:p>
      </w:tc>
      <w:tc>
        <w:tcPr>
          <w:tcW w:w="5395" w:type="dxa"/>
        </w:tcPr>
        <w:p w14:paraId="7FD65577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E1E477D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5D44" w14:textId="77777777" w:rsidR="007464AE" w:rsidRDefault="007464AE" w:rsidP="001205A1">
      <w:r>
        <w:separator/>
      </w:r>
    </w:p>
  </w:footnote>
  <w:footnote w:type="continuationSeparator" w:id="0">
    <w:p w14:paraId="7F32EBAF" w14:textId="77777777" w:rsidR="007464AE" w:rsidRDefault="007464AE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40C1" w14:textId="133B21E6" w:rsidR="003E210F" w:rsidRDefault="003E210F" w:rsidP="003E210F">
    <w:pPr>
      <w:pStyle w:val="Header"/>
      <w:jc w:val="center"/>
    </w:pPr>
    <w:r>
      <w:t>COMSATS Institute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611"/>
    <w:multiLevelType w:val="hybridMultilevel"/>
    <w:tmpl w:val="605ADE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276D"/>
    <w:multiLevelType w:val="hybridMultilevel"/>
    <w:tmpl w:val="5E5C8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65D88"/>
    <w:multiLevelType w:val="multilevel"/>
    <w:tmpl w:val="F164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24866"/>
    <w:multiLevelType w:val="hybridMultilevel"/>
    <w:tmpl w:val="4D345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65762"/>
    <w:multiLevelType w:val="hybridMultilevel"/>
    <w:tmpl w:val="3E50D1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4140A"/>
    <w:multiLevelType w:val="hybridMultilevel"/>
    <w:tmpl w:val="08A27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83A7B"/>
    <w:multiLevelType w:val="hybridMultilevel"/>
    <w:tmpl w:val="855A6F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923145">
    <w:abstractNumId w:val="1"/>
  </w:num>
  <w:num w:numId="2" w16cid:durableId="826018367">
    <w:abstractNumId w:val="3"/>
  </w:num>
  <w:num w:numId="3" w16cid:durableId="887766615">
    <w:abstractNumId w:val="4"/>
  </w:num>
  <w:num w:numId="4" w16cid:durableId="1598948831">
    <w:abstractNumId w:val="6"/>
  </w:num>
  <w:num w:numId="5" w16cid:durableId="1084456538">
    <w:abstractNumId w:val="0"/>
  </w:num>
  <w:num w:numId="6" w16cid:durableId="245581470">
    <w:abstractNumId w:val="5"/>
  </w:num>
  <w:num w:numId="7" w16cid:durableId="1608195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0F"/>
    <w:rsid w:val="000879AF"/>
    <w:rsid w:val="000B2050"/>
    <w:rsid w:val="000C4ED1"/>
    <w:rsid w:val="000D5690"/>
    <w:rsid w:val="00100D28"/>
    <w:rsid w:val="001205A1"/>
    <w:rsid w:val="00142538"/>
    <w:rsid w:val="00154D3B"/>
    <w:rsid w:val="00204937"/>
    <w:rsid w:val="002726A4"/>
    <w:rsid w:val="002877E8"/>
    <w:rsid w:val="002E7C4E"/>
    <w:rsid w:val="0031055C"/>
    <w:rsid w:val="00317FAC"/>
    <w:rsid w:val="00371EE1"/>
    <w:rsid w:val="003A6B00"/>
    <w:rsid w:val="003A798E"/>
    <w:rsid w:val="003E210F"/>
    <w:rsid w:val="00425A99"/>
    <w:rsid w:val="0046756E"/>
    <w:rsid w:val="005E6B25"/>
    <w:rsid w:val="005F4F46"/>
    <w:rsid w:val="006219F7"/>
    <w:rsid w:val="0064662E"/>
    <w:rsid w:val="006C60E6"/>
    <w:rsid w:val="006F508F"/>
    <w:rsid w:val="007464AE"/>
    <w:rsid w:val="007B0740"/>
    <w:rsid w:val="007C1BAB"/>
    <w:rsid w:val="008108B8"/>
    <w:rsid w:val="008E135F"/>
    <w:rsid w:val="009C6907"/>
    <w:rsid w:val="00A15CF7"/>
    <w:rsid w:val="00A24793"/>
    <w:rsid w:val="00A4583C"/>
    <w:rsid w:val="00A81248"/>
    <w:rsid w:val="00AF4024"/>
    <w:rsid w:val="00BB47BC"/>
    <w:rsid w:val="00BF0366"/>
    <w:rsid w:val="00C325F7"/>
    <w:rsid w:val="00C66528"/>
    <w:rsid w:val="00C915F0"/>
    <w:rsid w:val="00DA6ECE"/>
    <w:rsid w:val="00F41D9F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DEC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A6EC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3E21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621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ar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2022-12-25T07:10:00Z</dcterms:created>
  <dcterms:modified xsi:type="dcterms:W3CDTF">2023-01-11T15:32:00Z</dcterms:modified>
</cp:coreProperties>
</file>